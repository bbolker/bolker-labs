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E7068" w14:textId="77777777" w:rsidR="007C5AF9" w:rsidRDefault="00662964" w:rsidP="00FD625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5</w:t>
      </w:r>
    </w:p>
    <w:p w14:paraId="200B4948" w14:textId="77777777" w:rsidR="00662964" w:rsidRDefault="00662964" w:rsidP="00FD625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32AAC7C" w14:textId="4E56BE84" w:rsidR="007C5AF9" w:rsidRPr="008573C7" w:rsidRDefault="00662964" w:rsidP="00FD625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isn’t a special lab for Chapter 5, but it is useful to work through the codes in the chapter. </w:t>
      </w:r>
      <w:r w:rsidR="00FD625A" w:rsidRPr="008573C7">
        <w:rPr>
          <w:rFonts w:ascii="Times New Roman" w:hAnsi="Times New Roman" w:cs="Times New Roman"/>
          <w:sz w:val="24"/>
          <w:szCs w:val="24"/>
        </w:rPr>
        <w:t xml:space="preserve">Skip </w:t>
      </w:r>
      <w:r w:rsidR="007C5AF9" w:rsidRPr="008573C7">
        <w:rPr>
          <w:rFonts w:ascii="Times New Roman" w:hAnsi="Times New Roman" w:cs="Times New Roman"/>
          <w:sz w:val="24"/>
          <w:szCs w:val="24"/>
        </w:rPr>
        <w:t>paragraph</w:t>
      </w:r>
      <w:r w:rsidR="00FD625A" w:rsidRPr="008573C7">
        <w:rPr>
          <w:rFonts w:ascii="Times New Roman" w:hAnsi="Times New Roman" w:cs="Times New Roman"/>
          <w:sz w:val="24"/>
          <w:szCs w:val="24"/>
        </w:rPr>
        <w:t>s</w:t>
      </w:r>
      <w:r w:rsidR="007C5AF9" w:rsidRPr="008573C7">
        <w:rPr>
          <w:rFonts w:ascii="Times New Roman" w:hAnsi="Times New Roman" w:cs="Times New Roman"/>
          <w:sz w:val="24"/>
          <w:szCs w:val="24"/>
        </w:rPr>
        <w:t xml:space="preserve"> 5.2.2.2 (p. 153-156) and 5.3.1.3</w:t>
      </w:r>
      <w:r w:rsidR="00FD625A" w:rsidRPr="008573C7">
        <w:rPr>
          <w:rFonts w:ascii="Times New Roman" w:hAnsi="Times New Roman" w:cs="Times New Roman"/>
          <w:sz w:val="24"/>
          <w:szCs w:val="24"/>
        </w:rPr>
        <w:t xml:space="preserve"> (pp. 162-168)</w:t>
      </w:r>
    </w:p>
    <w:p w14:paraId="5727E99C" w14:textId="77777777" w:rsidR="007C5AF9" w:rsidRDefault="007C5AF9" w:rsidP="00FD625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139FA56" w14:textId="77777777" w:rsidR="008A6E79" w:rsidRPr="00FD625A" w:rsidRDefault="000E7241" w:rsidP="00FD625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D625A">
        <w:rPr>
          <w:rFonts w:ascii="Times New Roman" w:hAnsi="Times New Roman" w:cs="Times New Roman"/>
          <w:b/>
          <w:sz w:val="24"/>
          <w:szCs w:val="24"/>
        </w:rPr>
        <w:t xml:space="preserve">Corrections </w:t>
      </w:r>
      <w:r w:rsidR="00662964">
        <w:rPr>
          <w:rFonts w:ascii="Times New Roman" w:hAnsi="Times New Roman" w:cs="Times New Roman"/>
          <w:b/>
          <w:sz w:val="24"/>
          <w:szCs w:val="24"/>
        </w:rPr>
        <w:t>to the chapter</w:t>
      </w:r>
    </w:p>
    <w:p w14:paraId="184587F7" w14:textId="77777777" w:rsidR="00FD625A" w:rsidRPr="000E7241" w:rsidRDefault="00FD625A" w:rsidP="00FD625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E7DD696" w14:textId="77777777" w:rsidR="000E7241" w:rsidRDefault="00662964" w:rsidP="00FD625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consistent with formula  </w:t>
      </w:r>
      <m:oMath>
        <m:r>
          <w:rPr>
            <w:rFonts w:ascii="Cambria Math" w:hAnsi="Cambria Math" w:cs="Times New Roman"/>
            <w:sz w:val="24"/>
            <w:szCs w:val="24"/>
          </w:rPr>
          <m:t>Y~NegBin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+x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 k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(eq. </w:t>
      </w:r>
      <w:r>
        <w:rPr>
          <w:rFonts w:ascii="Times New Roman" w:hAnsi="Times New Roman" w:cs="Times New Roman"/>
          <w:sz w:val="24"/>
          <w:szCs w:val="24"/>
        </w:rPr>
        <w:t>5.2.1)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on page 152, t</w:t>
      </w:r>
      <w:r w:rsidR="000E7241">
        <w:rPr>
          <w:rFonts w:ascii="Times New Roman" w:hAnsi="Times New Roman" w:cs="Times New Roman"/>
          <w:sz w:val="24"/>
          <w:szCs w:val="24"/>
        </w:rPr>
        <w:t>he R code below Fig. 5.2 on p. 151 should be:</w:t>
      </w:r>
    </w:p>
    <w:p w14:paraId="74B60F02" w14:textId="77777777" w:rsidR="00FD625A" w:rsidRDefault="00FD625A" w:rsidP="00FD625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76AAF86" w14:textId="77777777" w:rsidR="000E7241" w:rsidRPr="000E7241" w:rsidRDefault="000E7241" w:rsidP="00FD625A">
      <w:pPr>
        <w:ind w:left="360"/>
        <w:contextualSpacing/>
        <w:rPr>
          <w:rFonts w:ascii="Courier New" w:hAnsi="Courier New" w:cs="Courier New"/>
          <w:sz w:val="24"/>
          <w:szCs w:val="24"/>
        </w:rPr>
      </w:pPr>
      <w:r w:rsidRPr="000E724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0E7241">
        <w:rPr>
          <w:rFonts w:ascii="Courier New" w:hAnsi="Courier New" w:cs="Courier New"/>
          <w:sz w:val="24"/>
          <w:szCs w:val="24"/>
        </w:rPr>
        <w:t>y_det</w:t>
      </w:r>
      <w:proofErr w:type="spellEnd"/>
      <w:r w:rsidRPr="000E7241">
        <w:rPr>
          <w:rFonts w:ascii="Courier New" w:hAnsi="Courier New" w:cs="Courier New"/>
          <w:sz w:val="24"/>
          <w:szCs w:val="24"/>
        </w:rPr>
        <w:t xml:space="preserve"> = a[g]*b[g]/(b[g]+x)</w:t>
      </w:r>
    </w:p>
    <w:p w14:paraId="22DC5B75" w14:textId="77777777" w:rsidR="000E7241" w:rsidRDefault="000E7241" w:rsidP="00FD625A">
      <w:pPr>
        <w:ind w:left="360"/>
        <w:contextualSpacing/>
        <w:rPr>
          <w:rFonts w:ascii="Courier New" w:hAnsi="Courier New" w:cs="Courier New"/>
          <w:sz w:val="24"/>
          <w:szCs w:val="24"/>
        </w:rPr>
      </w:pPr>
      <w:r w:rsidRPr="000E7241">
        <w:rPr>
          <w:rFonts w:ascii="Courier New" w:hAnsi="Courier New" w:cs="Courier New"/>
          <w:sz w:val="24"/>
          <w:szCs w:val="24"/>
        </w:rPr>
        <w:t xml:space="preserve">&gt; y = </w:t>
      </w:r>
      <w:proofErr w:type="spellStart"/>
      <w:r w:rsidRPr="000E7241">
        <w:rPr>
          <w:rFonts w:ascii="Courier New" w:hAnsi="Courier New" w:cs="Courier New"/>
          <w:sz w:val="24"/>
          <w:szCs w:val="24"/>
        </w:rPr>
        <w:t>rnbinom</w:t>
      </w:r>
      <w:proofErr w:type="spellEnd"/>
      <w:r w:rsidRPr="000E7241">
        <w:rPr>
          <w:rFonts w:ascii="Courier New" w:hAnsi="Courier New" w:cs="Courier New"/>
          <w:sz w:val="24"/>
          <w:szCs w:val="24"/>
        </w:rPr>
        <w:t xml:space="preserve">(50, mu = </w:t>
      </w:r>
      <w:proofErr w:type="spellStart"/>
      <w:r w:rsidRPr="000E7241">
        <w:rPr>
          <w:rFonts w:ascii="Courier New" w:hAnsi="Courier New" w:cs="Courier New"/>
          <w:sz w:val="24"/>
          <w:szCs w:val="24"/>
        </w:rPr>
        <w:t>y_det</w:t>
      </w:r>
      <w:proofErr w:type="spellEnd"/>
      <w:r w:rsidRPr="000E7241">
        <w:rPr>
          <w:rFonts w:ascii="Courier New" w:hAnsi="Courier New" w:cs="Courier New"/>
          <w:sz w:val="24"/>
          <w:szCs w:val="24"/>
        </w:rPr>
        <w:t>, size = k)</w:t>
      </w:r>
    </w:p>
    <w:p w14:paraId="7AAD5EAF" w14:textId="77777777" w:rsidR="00FD625A" w:rsidRPr="000E7241" w:rsidRDefault="00FD625A" w:rsidP="00FD625A">
      <w:pPr>
        <w:ind w:left="360"/>
        <w:contextualSpacing/>
        <w:rPr>
          <w:rFonts w:ascii="Courier New" w:hAnsi="Courier New" w:cs="Courier New"/>
          <w:sz w:val="24"/>
          <w:szCs w:val="24"/>
        </w:rPr>
      </w:pPr>
    </w:p>
    <w:p w14:paraId="68164ED7" w14:textId="77777777" w:rsidR="007C5AF9" w:rsidRDefault="007C5AF9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3ADB8445" w14:textId="77777777" w:rsidR="00BC12B7" w:rsidRDefault="00BC12B7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you decide to do 5.2.2.2 (not advised):</w:t>
      </w:r>
    </w:p>
    <w:p w14:paraId="126E0FB4" w14:textId="77777777" w:rsidR="007C5AF9" w:rsidRPr="007C5AF9" w:rsidRDefault="007C5AF9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 page 155, middle of page,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Bolker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writes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M~Gamma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shape=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1+C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,scale=α</m:t>
            </m:r>
          </m:e>
        </m:d>
      </m:oMath>
    </w:p>
    <w:p w14:paraId="60B01B95" w14:textId="77777777" w:rsidR="007C5AF9" w:rsidRDefault="007C5AF9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should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M~Gamma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scale=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,shape=α</m:t>
            </m:r>
          </m:e>
        </m:d>
      </m:oMath>
    </w:p>
    <w:p w14:paraId="39FC9845" w14:textId="77777777" w:rsidR="00BC12B7" w:rsidRDefault="00BC12B7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A6A5799" w14:textId="77777777" w:rsidR="00BC12B7" w:rsidRDefault="00BC12B7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Fig. 5.5a, the tails of the distribution under H0 (to the left and right of the vertical hatched lines) represent each a probability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α/2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(and together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). The vertical axis of Fig. 5.5b represents P(reject H0|Effect size).</w:t>
      </w:r>
    </w:p>
    <w:p w14:paraId="4CAF5BD4" w14:textId="77777777" w:rsidR="00BC12B7" w:rsidRDefault="00BC12B7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7E62A649" w14:textId="77777777" w:rsidR="00BC12B7" w:rsidRDefault="00BC12B7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 page 159, line 9, “confidence intervals” should be “confidence limits”.</w:t>
      </w:r>
      <w:r w:rsidR="00C672C8">
        <w:rPr>
          <w:rFonts w:ascii="Times New Roman" w:eastAsiaTheme="minorEastAsia" w:hAnsi="Times New Roman" w:cs="Times New Roman"/>
          <w:sz w:val="24"/>
          <w:szCs w:val="24"/>
        </w:rPr>
        <w:t xml:space="preserve"> Given the usage of the “hat” in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</m:oMath>
      <w:r w:rsidR="00C672C8">
        <w:rPr>
          <w:rFonts w:ascii="Times New Roman" w:eastAsiaTheme="minorEastAsia" w:hAnsi="Times New Roman" w:cs="Times New Roman"/>
          <w:sz w:val="24"/>
          <w:szCs w:val="24"/>
        </w:rPr>
        <w:t xml:space="preserve">, it seems appropriate to use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low</m:t>
            </m:r>
          </m:sub>
        </m:sSub>
      </m:oMath>
      <w:r w:rsidR="00C672C8">
        <w:rPr>
          <w:rFonts w:ascii="Times New Roman" w:eastAsiaTheme="minorEastAsia" w:hAnsi="Times New Roman" w:cs="Times New Roman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high</m:t>
            </m:r>
          </m:sub>
        </m:sSub>
      </m:oMath>
      <w:r w:rsidR="00C672C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8B043B9" w14:textId="77777777" w:rsidR="00C672C8" w:rsidRDefault="00C672C8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7D22EC97" w14:textId="77777777" w:rsidR="00C672C8" w:rsidRDefault="00C672C8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code on page 161 should be:</w:t>
      </w:r>
    </w:p>
    <w:p w14:paraId="3FDB5BA2" w14:textId="77777777" w:rsidR="00FD625A" w:rsidRDefault="00FD625A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5D573C94" w14:textId="77777777" w:rsidR="00C672C8" w:rsidRDefault="00C672C8" w:rsidP="00FD625A">
      <w:pPr>
        <w:ind w:left="360"/>
        <w:contextualSpacing/>
        <w:rPr>
          <w:rFonts w:ascii="Courier New" w:hAnsi="Courier New" w:cs="Courier New"/>
          <w:sz w:val="24"/>
          <w:szCs w:val="24"/>
        </w:rPr>
      </w:pPr>
      <w:r w:rsidRPr="000E724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0E7241">
        <w:rPr>
          <w:rFonts w:ascii="Courier New" w:hAnsi="Courier New" w:cs="Courier New"/>
          <w:sz w:val="24"/>
          <w:szCs w:val="24"/>
        </w:rPr>
        <w:t>y_det</w:t>
      </w:r>
      <w:proofErr w:type="spellEnd"/>
      <w:r w:rsidRPr="000E7241">
        <w:rPr>
          <w:rFonts w:ascii="Courier New" w:hAnsi="Courier New" w:cs="Courier New"/>
          <w:sz w:val="24"/>
          <w:szCs w:val="24"/>
        </w:rPr>
        <w:t xml:space="preserve"> = a[g]*b[g]/(b[g]+x)</w:t>
      </w:r>
    </w:p>
    <w:p w14:paraId="76BBD4BA" w14:textId="77777777" w:rsidR="00FD625A" w:rsidRDefault="00FD625A" w:rsidP="00FD625A">
      <w:pPr>
        <w:ind w:left="36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m0 = mle2(</w:t>
      </w:r>
      <w:proofErr w:type="spellStart"/>
      <w:r>
        <w:rPr>
          <w:rFonts w:ascii="Courier New" w:hAnsi="Courier New" w:cs="Courier New"/>
          <w:sz w:val="24"/>
          <w:szCs w:val="24"/>
        </w:rPr>
        <w:t>y~dnbinom</w:t>
      </w:r>
      <w:proofErr w:type="spellEnd"/>
      <w:r>
        <w:rPr>
          <w:rFonts w:ascii="Courier New" w:hAnsi="Courier New" w:cs="Courier New"/>
          <w:sz w:val="24"/>
          <w:szCs w:val="24"/>
        </w:rPr>
        <w:t>(mu = a * b/(</w:t>
      </w:r>
      <w:proofErr w:type="spellStart"/>
      <w:r>
        <w:rPr>
          <w:rFonts w:ascii="Courier New" w:hAnsi="Courier New" w:cs="Courier New"/>
          <w:sz w:val="24"/>
          <w:szCs w:val="24"/>
        </w:rPr>
        <w:t>b+x</w:t>
      </w:r>
      <w:proofErr w:type="spellEnd"/>
      <w:r>
        <w:rPr>
          <w:rFonts w:ascii="Courier New" w:hAnsi="Courier New" w:cs="Courier New"/>
          <w:sz w:val="24"/>
          <w:szCs w:val="24"/>
        </w:rPr>
        <w:t>), size = k),</w:t>
      </w:r>
    </w:p>
    <w:p w14:paraId="1EDCD10B" w14:textId="77777777" w:rsidR="00FD625A" w:rsidRDefault="00FD625A" w:rsidP="00FD625A">
      <w:pPr>
        <w:ind w:left="36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      start = list(a = 15, b = 1, k = 5)</w:t>
      </w:r>
    </w:p>
    <w:p w14:paraId="184C5503" w14:textId="77777777" w:rsidR="00FD625A" w:rsidRDefault="00FD625A" w:rsidP="00FD625A">
      <w:pPr>
        <w:ind w:left="360"/>
        <w:contextualSpacing/>
        <w:rPr>
          <w:rFonts w:ascii="Courier New" w:hAnsi="Courier New" w:cs="Courier New"/>
          <w:sz w:val="24"/>
          <w:szCs w:val="24"/>
        </w:rPr>
      </w:pPr>
    </w:p>
    <w:p w14:paraId="4366088A" w14:textId="77777777" w:rsidR="00FD625A" w:rsidRDefault="00FD625A" w:rsidP="00FD625A">
      <w:pPr>
        <w:ind w:left="36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m1 = mle2(</w:t>
      </w:r>
      <w:proofErr w:type="spellStart"/>
      <w:r>
        <w:rPr>
          <w:rFonts w:ascii="Courier New" w:hAnsi="Courier New" w:cs="Courier New"/>
          <w:sz w:val="24"/>
          <w:szCs w:val="24"/>
        </w:rPr>
        <w:t>y~dnbinom</w:t>
      </w:r>
      <w:proofErr w:type="spellEnd"/>
      <w:r>
        <w:rPr>
          <w:rFonts w:ascii="Courier New" w:hAnsi="Courier New" w:cs="Courier New"/>
          <w:sz w:val="24"/>
          <w:szCs w:val="24"/>
        </w:rPr>
        <w:t>(mu = a * b/(</w:t>
      </w:r>
      <w:proofErr w:type="spellStart"/>
      <w:r>
        <w:rPr>
          <w:rFonts w:ascii="Courier New" w:hAnsi="Courier New" w:cs="Courier New"/>
          <w:sz w:val="24"/>
          <w:szCs w:val="24"/>
        </w:rPr>
        <w:t>b+x</w:t>
      </w:r>
      <w:proofErr w:type="spellEnd"/>
      <w:r>
        <w:rPr>
          <w:rFonts w:ascii="Courier New" w:hAnsi="Courier New" w:cs="Courier New"/>
          <w:sz w:val="24"/>
          <w:szCs w:val="24"/>
        </w:rPr>
        <w:t>), size = k),</w:t>
      </w:r>
    </w:p>
    <w:p w14:paraId="3C6275AB" w14:textId="77777777" w:rsidR="00FD625A" w:rsidRDefault="00FD625A" w:rsidP="00FD625A">
      <w:pPr>
        <w:ind w:left="36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      parameters = list(a ~ g, b ~ g), start = list(a = 15, +      b = 1, k = 5)</w:t>
      </w:r>
    </w:p>
    <w:p w14:paraId="2848EB4D" w14:textId="77777777" w:rsidR="00FD625A" w:rsidRDefault="00FD625A" w:rsidP="00FD625A">
      <w:pPr>
        <w:ind w:left="360"/>
        <w:contextualSpacing/>
        <w:rPr>
          <w:rFonts w:ascii="Courier New" w:hAnsi="Courier New" w:cs="Courier New"/>
          <w:sz w:val="24"/>
          <w:szCs w:val="24"/>
        </w:rPr>
      </w:pPr>
    </w:p>
    <w:p w14:paraId="1077BC12" w14:textId="77777777" w:rsidR="00662964" w:rsidRDefault="006629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C76C2DF" w14:textId="77777777" w:rsidR="00C672C8" w:rsidRPr="008573C7" w:rsidRDefault="00FD625A" w:rsidP="00FD625A">
      <w:pPr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573C7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To run this code, a, b, and g need to be put in a data frame. See example code below:</w:t>
      </w:r>
    </w:p>
    <w:p w14:paraId="531ED807" w14:textId="77777777" w:rsidR="00662964" w:rsidRPr="00FD625A" w:rsidRDefault="00662964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61525769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</w:t>
      </w:r>
      <w:bookmarkStart w:id="0" w:name="_GoBack"/>
      <w:bookmarkEnd w:id="0"/>
      <w:r>
        <w:rPr>
          <w:rFonts w:ascii="Courier New" w:hAnsi="Courier New" w:cs="Courier New"/>
        </w:rPr>
        <w:t>#########################################</w:t>
      </w:r>
    </w:p>
    <w:p w14:paraId="2EF0534D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step 1: simulate data see p. 150</w:t>
      </w:r>
    </w:p>
    <w:p w14:paraId="54B889FD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</w:t>
      </w:r>
    </w:p>
    <w:p w14:paraId="469280A8" w14:textId="77777777" w:rsidR="00662964" w:rsidRDefault="00662964" w:rsidP="00662964">
      <w:pPr>
        <w:pStyle w:val="PlainText"/>
        <w:rPr>
          <w:rFonts w:ascii="Courier New" w:hAnsi="Courier New" w:cs="Courier New"/>
        </w:rPr>
      </w:pPr>
    </w:p>
    <w:p w14:paraId="7D5E8D63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a=20</w:t>
      </w:r>
    </w:p>
    <w:p w14:paraId="2F62FF6F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b=1</w:t>
      </w:r>
    </w:p>
    <w:p w14:paraId="03EE1188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k=5</w:t>
      </w:r>
    </w:p>
    <w:p w14:paraId="5F233777" w14:textId="77777777" w:rsidR="00662964" w:rsidRDefault="00662964" w:rsidP="00662964">
      <w:pPr>
        <w:pStyle w:val="PlainText"/>
        <w:rPr>
          <w:rFonts w:ascii="Courier New" w:hAnsi="Courier New" w:cs="Courier New"/>
        </w:rPr>
      </w:pPr>
    </w:p>
    <w:p w14:paraId="6513BEBF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</w:t>
      </w:r>
      <w:proofErr w:type="spellStart"/>
      <w:r>
        <w:rPr>
          <w:rFonts w:ascii="Courier New" w:hAnsi="Courier New" w:cs="Courier New"/>
        </w:rPr>
        <w:t>runif</w:t>
      </w:r>
      <w:proofErr w:type="spellEnd"/>
      <w:r>
        <w:rPr>
          <w:rFonts w:ascii="Courier New" w:hAnsi="Courier New" w:cs="Courier New"/>
        </w:rPr>
        <w:t>(50, min=0, max=5)</w:t>
      </w:r>
    </w:p>
    <w:p w14:paraId="4189A284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y_det</w:t>
      </w:r>
      <w:proofErr w:type="spellEnd"/>
      <w:r>
        <w:rPr>
          <w:rFonts w:ascii="Courier New" w:hAnsi="Courier New" w:cs="Courier New"/>
        </w:rPr>
        <w:t>=a*b/(</w:t>
      </w:r>
      <w:proofErr w:type="spellStart"/>
      <w:r>
        <w:rPr>
          <w:rFonts w:ascii="Courier New" w:hAnsi="Courier New" w:cs="Courier New"/>
        </w:rPr>
        <w:t>b+x</w:t>
      </w:r>
      <w:proofErr w:type="spellEnd"/>
      <w:r>
        <w:rPr>
          <w:rFonts w:ascii="Courier New" w:hAnsi="Courier New" w:cs="Courier New"/>
        </w:rPr>
        <w:t>)</w:t>
      </w:r>
    </w:p>
    <w:p w14:paraId="582C88D4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y= </w:t>
      </w:r>
      <w:proofErr w:type="spellStart"/>
      <w:r>
        <w:rPr>
          <w:rFonts w:ascii="Courier New" w:hAnsi="Courier New" w:cs="Courier New"/>
        </w:rPr>
        <w:t>rnbinom</w:t>
      </w:r>
      <w:proofErr w:type="spellEnd"/>
      <w:r>
        <w:rPr>
          <w:rFonts w:ascii="Courier New" w:hAnsi="Courier New" w:cs="Courier New"/>
        </w:rPr>
        <w:t>(50, mu=</w:t>
      </w:r>
      <w:proofErr w:type="spellStart"/>
      <w:r>
        <w:rPr>
          <w:rFonts w:ascii="Courier New" w:hAnsi="Courier New" w:cs="Courier New"/>
        </w:rPr>
        <w:t>y_det</w:t>
      </w:r>
      <w:proofErr w:type="spellEnd"/>
      <w:r>
        <w:rPr>
          <w:rFonts w:ascii="Courier New" w:hAnsi="Courier New" w:cs="Courier New"/>
        </w:rPr>
        <w:t>, size=k)</w:t>
      </w:r>
    </w:p>
    <w:p w14:paraId="3F8A15EA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)</w:t>
      </w:r>
    </w:p>
    <w:p w14:paraId="2F77973D" w14:textId="77777777" w:rsidR="00662964" w:rsidRDefault="00662964" w:rsidP="00662964">
      <w:pPr>
        <w:pStyle w:val="PlainText"/>
        <w:rPr>
          <w:rFonts w:ascii="Courier New" w:hAnsi="Courier New" w:cs="Courier New"/>
        </w:rPr>
      </w:pPr>
    </w:p>
    <w:p w14:paraId="19F1C1D9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data.frame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)</w:t>
      </w:r>
    </w:p>
    <w:p w14:paraId="6AA66EA2" w14:textId="77777777" w:rsidR="00662964" w:rsidRDefault="00662964" w:rsidP="00662964">
      <w:pPr>
        <w:pStyle w:val="PlainText"/>
        <w:rPr>
          <w:rFonts w:ascii="Courier New" w:hAnsi="Courier New" w:cs="Courier New"/>
        </w:rPr>
      </w:pPr>
    </w:p>
    <w:p w14:paraId="0DEF1DAA" w14:textId="77777777" w:rsidR="00662964" w:rsidRDefault="00662964" w:rsidP="00662964">
      <w:pPr>
        <w:pStyle w:val="PlainText"/>
        <w:rPr>
          <w:rFonts w:ascii="Courier New" w:hAnsi="Courier New" w:cs="Courier New"/>
        </w:rPr>
      </w:pPr>
    </w:p>
    <w:p w14:paraId="2951A9F2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</w:t>
      </w:r>
    </w:p>
    <w:p w14:paraId="3CF182AE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step  2: 2 groups</w:t>
      </w:r>
    </w:p>
    <w:p w14:paraId="182F17EB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</w:t>
      </w:r>
    </w:p>
    <w:p w14:paraId="61B54984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g=factor(rep(1:2, each=25))</w:t>
      </w:r>
    </w:p>
    <w:p w14:paraId="02D2412C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a=c(20,10)</w:t>
      </w:r>
    </w:p>
    <w:p w14:paraId="571ADDE5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b=c(1,2)</w:t>
      </w:r>
    </w:p>
    <w:p w14:paraId="3CBF7AC7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k=5</w:t>
      </w:r>
    </w:p>
    <w:p w14:paraId="18D5F3F2" w14:textId="77777777" w:rsidR="00662964" w:rsidRDefault="00662964" w:rsidP="00662964">
      <w:pPr>
        <w:pStyle w:val="PlainText"/>
        <w:rPr>
          <w:rFonts w:ascii="Courier New" w:hAnsi="Courier New" w:cs="Courier New"/>
        </w:rPr>
      </w:pPr>
    </w:p>
    <w:p w14:paraId="62FC419C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</w:t>
      </w:r>
      <w:proofErr w:type="spellStart"/>
      <w:r>
        <w:rPr>
          <w:rFonts w:ascii="Courier New" w:hAnsi="Courier New" w:cs="Courier New"/>
        </w:rPr>
        <w:t>runif</w:t>
      </w:r>
      <w:proofErr w:type="spellEnd"/>
      <w:r>
        <w:rPr>
          <w:rFonts w:ascii="Courier New" w:hAnsi="Courier New" w:cs="Courier New"/>
        </w:rPr>
        <w:t>(50, min=0, max=5)</w:t>
      </w:r>
    </w:p>
    <w:p w14:paraId="026DEE71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y_det</w:t>
      </w:r>
      <w:proofErr w:type="spellEnd"/>
      <w:r>
        <w:rPr>
          <w:rFonts w:ascii="Courier New" w:hAnsi="Courier New" w:cs="Courier New"/>
        </w:rPr>
        <w:t>=a[g]*b[g]/(b[g]+x)</w:t>
      </w:r>
    </w:p>
    <w:p w14:paraId="4E6126B0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y= </w:t>
      </w:r>
      <w:proofErr w:type="spellStart"/>
      <w:r>
        <w:rPr>
          <w:rFonts w:ascii="Courier New" w:hAnsi="Courier New" w:cs="Courier New"/>
        </w:rPr>
        <w:t>rnbinom</w:t>
      </w:r>
      <w:proofErr w:type="spellEnd"/>
      <w:r>
        <w:rPr>
          <w:rFonts w:ascii="Courier New" w:hAnsi="Courier New" w:cs="Courier New"/>
        </w:rPr>
        <w:t>(50, mu=</w:t>
      </w:r>
      <w:proofErr w:type="spellStart"/>
      <w:r>
        <w:rPr>
          <w:rFonts w:ascii="Courier New" w:hAnsi="Courier New" w:cs="Courier New"/>
        </w:rPr>
        <w:t>y_det</w:t>
      </w:r>
      <w:proofErr w:type="spellEnd"/>
      <w:r>
        <w:rPr>
          <w:rFonts w:ascii="Courier New" w:hAnsi="Courier New" w:cs="Courier New"/>
        </w:rPr>
        <w:t>, size=k)</w:t>
      </w:r>
    </w:p>
    <w:p w14:paraId="00160C47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, col=g)</w:t>
      </w:r>
    </w:p>
    <w:p w14:paraId="68E1BE35" w14:textId="77777777" w:rsidR="00662964" w:rsidRDefault="00662964" w:rsidP="00662964">
      <w:pPr>
        <w:pStyle w:val="PlainText"/>
        <w:rPr>
          <w:rFonts w:ascii="Courier New" w:hAnsi="Courier New" w:cs="Courier New"/>
        </w:rPr>
      </w:pPr>
    </w:p>
    <w:p w14:paraId="374ADCDC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data.frame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x,y,g</w:t>
      </w:r>
      <w:proofErr w:type="spellEnd"/>
      <w:r>
        <w:rPr>
          <w:rFonts w:ascii="Courier New" w:hAnsi="Courier New" w:cs="Courier New"/>
        </w:rPr>
        <w:t>)</w:t>
      </w:r>
    </w:p>
    <w:p w14:paraId="4E07B0B9" w14:textId="77777777" w:rsidR="00662964" w:rsidRDefault="00662964" w:rsidP="00662964">
      <w:pPr>
        <w:pStyle w:val="PlainText"/>
        <w:rPr>
          <w:rFonts w:ascii="Courier New" w:hAnsi="Courier New" w:cs="Courier New"/>
        </w:rPr>
      </w:pPr>
    </w:p>
    <w:p w14:paraId="18138A04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</w:t>
      </w:r>
    </w:p>
    <w:p w14:paraId="40A28901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step  2: likelihood </w:t>
      </w:r>
    </w:p>
    <w:p w14:paraId="366EC521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</w:t>
      </w:r>
    </w:p>
    <w:p w14:paraId="528D4DB1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library(</w:t>
      </w:r>
      <w:proofErr w:type="spellStart"/>
      <w:r>
        <w:rPr>
          <w:rFonts w:ascii="Courier New" w:hAnsi="Courier New" w:cs="Courier New"/>
        </w:rPr>
        <w:t>bbmle</w:t>
      </w:r>
      <w:proofErr w:type="spellEnd"/>
      <w:r>
        <w:rPr>
          <w:rFonts w:ascii="Courier New" w:hAnsi="Courier New" w:cs="Courier New"/>
        </w:rPr>
        <w:t>)</w:t>
      </w:r>
    </w:p>
    <w:p w14:paraId="11EA5CD0" w14:textId="77777777" w:rsidR="00662964" w:rsidRDefault="00662964" w:rsidP="00662964">
      <w:pPr>
        <w:pStyle w:val="PlainText"/>
        <w:rPr>
          <w:rFonts w:ascii="Courier New" w:hAnsi="Courier New" w:cs="Courier New"/>
        </w:rPr>
      </w:pPr>
    </w:p>
    <w:p w14:paraId="66F76569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same parameters for both groups</w:t>
      </w:r>
    </w:p>
    <w:p w14:paraId="3BFA62C8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m0 &lt;- mle2(</w:t>
      </w:r>
      <w:proofErr w:type="spellStart"/>
      <w:r>
        <w:rPr>
          <w:rFonts w:ascii="Courier New" w:hAnsi="Courier New" w:cs="Courier New"/>
        </w:rPr>
        <w:t>y~dnbinom</w:t>
      </w:r>
      <w:proofErr w:type="spellEnd"/>
      <w:r>
        <w:rPr>
          <w:rFonts w:ascii="Courier New" w:hAnsi="Courier New" w:cs="Courier New"/>
        </w:rPr>
        <w:t>(mu=a*b/(</w:t>
      </w:r>
      <w:proofErr w:type="spellStart"/>
      <w:r>
        <w:rPr>
          <w:rFonts w:ascii="Courier New" w:hAnsi="Courier New" w:cs="Courier New"/>
        </w:rPr>
        <w:t>b+x</w:t>
      </w:r>
      <w:proofErr w:type="spellEnd"/>
      <w:r>
        <w:rPr>
          <w:rFonts w:ascii="Courier New" w:hAnsi="Courier New" w:cs="Courier New"/>
        </w:rPr>
        <w:t>), size=k),data=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, start=list(a=15,b=1,k=5))</w:t>
      </w:r>
    </w:p>
    <w:p w14:paraId="0FAC733E" w14:textId="77777777" w:rsidR="00662964" w:rsidRDefault="00662964" w:rsidP="00662964">
      <w:pPr>
        <w:pStyle w:val="PlainText"/>
        <w:rPr>
          <w:rFonts w:ascii="Courier New" w:hAnsi="Courier New" w:cs="Courier New"/>
        </w:rPr>
      </w:pPr>
    </w:p>
    <w:p w14:paraId="65CDCA2B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different parameters for both groups</w:t>
      </w:r>
    </w:p>
    <w:p w14:paraId="22D1B9C0" w14:textId="77777777" w:rsidR="00662964" w:rsidRDefault="00662964" w:rsidP="00662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m1 &lt;- mle2(</w:t>
      </w:r>
      <w:proofErr w:type="spellStart"/>
      <w:r>
        <w:rPr>
          <w:rFonts w:ascii="Courier New" w:hAnsi="Courier New" w:cs="Courier New"/>
        </w:rPr>
        <w:t>y~dnbinom</w:t>
      </w:r>
      <w:proofErr w:type="spellEnd"/>
      <w:r>
        <w:rPr>
          <w:rFonts w:ascii="Courier New" w:hAnsi="Courier New" w:cs="Courier New"/>
        </w:rPr>
        <w:t>(mu=a*b/(</w:t>
      </w:r>
      <w:proofErr w:type="spellStart"/>
      <w:r>
        <w:rPr>
          <w:rFonts w:ascii="Courier New" w:hAnsi="Courier New" w:cs="Courier New"/>
        </w:rPr>
        <w:t>b+x</w:t>
      </w:r>
      <w:proofErr w:type="spellEnd"/>
      <w:r>
        <w:rPr>
          <w:rFonts w:ascii="Courier New" w:hAnsi="Courier New" w:cs="Courier New"/>
        </w:rPr>
        <w:t>), size=k),parameters = list(a ~ g, b ~g), data=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, start=list(a=15,b=1,k=5))</w:t>
      </w:r>
    </w:p>
    <w:p w14:paraId="62CFC454" w14:textId="77777777" w:rsidR="00FD625A" w:rsidRPr="007C5AF9" w:rsidRDefault="00FD625A" w:rsidP="00FD625A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sectPr w:rsidR="00FD625A" w:rsidRPr="007C5AF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1701"/>
    <w:multiLevelType w:val="hybridMultilevel"/>
    <w:tmpl w:val="DEC4A50A"/>
    <w:lvl w:ilvl="0" w:tplc="6720C8DA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41"/>
    <w:rsid w:val="00097043"/>
    <w:rsid w:val="000E7241"/>
    <w:rsid w:val="00662964"/>
    <w:rsid w:val="007C5AF9"/>
    <w:rsid w:val="008573C7"/>
    <w:rsid w:val="00860CE5"/>
    <w:rsid w:val="008A6E79"/>
    <w:rsid w:val="00A20611"/>
    <w:rsid w:val="00BC12B7"/>
    <w:rsid w:val="00C672C8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91F7"/>
  <w15:chartTrackingRefBased/>
  <w15:docId w15:val="{ACC87F85-1C3D-4AD4-A7F4-13CDE789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rsid w:val="00860CE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E72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7241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625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625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B3C87E17.dotm</Template>
  <TotalTime>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Wopke van der Werf</dc:creator>
  <cp:keywords/>
  <dc:description/>
  <cp:lastModifiedBy>Douma, Bob</cp:lastModifiedBy>
  <cp:revision>3</cp:revision>
  <dcterms:created xsi:type="dcterms:W3CDTF">2018-11-21T22:31:00Z</dcterms:created>
  <dcterms:modified xsi:type="dcterms:W3CDTF">2019-11-13T07:45:00Z</dcterms:modified>
</cp:coreProperties>
</file>